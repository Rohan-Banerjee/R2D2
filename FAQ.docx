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25F" w:rsidRPr="00CA625F" w:rsidRDefault="00CA625F" w:rsidP="00CA625F">
      <w:pPr>
        <w:ind w:left="3600"/>
        <w:rPr>
          <w:b/>
          <w:sz w:val="72"/>
          <w:szCs w:val="72"/>
        </w:rPr>
      </w:pPr>
      <w:r w:rsidRPr="00CA625F">
        <w:rPr>
          <w:b/>
          <w:sz w:val="72"/>
          <w:szCs w:val="72"/>
        </w:rPr>
        <w:t>FAQ</w:t>
      </w:r>
    </w:p>
    <w:p w:rsidR="00460DED" w:rsidRDefault="002B1530" w:rsidP="00460DED">
      <w:pPr>
        <w:pStyle w:val="ListParagraph"/>
        <w:numPr>
          <w:ilvl w:val="0"/>
          <w:numId w:val="2"/>
        </w:numPr>
      </w:pPr>
      <w:r>
        <w:t>What is this page about</w:t>
      </w:r>
      <w:r w:rsidR="00460DED">
        <w:t>?</w:t>
      </w:r>
    </w:p>
    <w:p w:rsidR="00460DED" w:rsidRDefault="00460DED" w:rsidP="0040602B">
      <w:pPr>
        <w:pStyle w:val="ListParagraph"/>
        <w:numPr>
          <w:ilvl w:val="0"/>
          <w:numId w:val="7"/>
        </w:numPr>
      </w:pPr>
      <w:r>
        <w:t xml:space="preserve">This page is about </w:t>
      </w:r>
      <w:r w:rsidRPr="002B1530">
        <w:rPr>
          <w:b/>
        </w:rPr>
        <w:t>System requirements for AutoCAD 2020 including Specialized Toolsets</w:t>
      </w:r>
      <w:r>
        <w:t>.</w:t>
      </w:r>
    </w:p>
    <w:p w:rsidR="002B1530" w:rsidRDefault="002B1530" w:rsidP="00460DED">
      <w:pPr>
        <w:pStyle w:val="ListParagraph"/>
      </w:pPr>
    </w:p>
    <w:p w:rsidR="002B1530" w:rsidRPr="002B1530" w:rsidRDefault="00460DED" w:rsidP="00460DED">
      <w:pPr>
        <w:pStyle w:val="ListParagraph"/>
        <w:numPr>
          <w:ilvl w:val="0"/>
          <w:numId w:val="2"/>
        </w:numPr>
      </w:pPr>
      <w:r w:rsidRPr="002B1530">
        <w:t xml:space="preserve">Which are the </w:t>
      </w:r>
      <w:r w:rsidRPr="002B1530">
        <w:rPr>
          <w:bCs/>
        </w:rPr>
        <w:t xml:space="preserve">Operating Systems </w:t>
      </w:r>
      <w:r w:rsidR="002B1530">
        <w:rPr>
          <w:bCs/>
        </w:rPr>
        <w:t>that can</w:t>
      </w:r>
      <w:r w:rsidR="002B1530" w:rsidRPr="002B1530">
        <w:rPr>
          <w:bCs/>
        </w:rPr>
        <w:t xml:space="preserve"> support</w:t>
      </w:r>
      <w:r w:rsidR="002B1530" w:rsidRPr="002B1530">
        <w:rPr>
          <w:b/>
          <w:bCs/>
        </w:rPr>
        <w:t xml:space="preserve"> </w:t>
      </w:r>
      <w:r w:rsidRPr="002B1530">
        <w:t>for AutoCAD 2020</w:t>
      </w:r>
      <w:r w:rsidR="00A30839">
        <w:t xml:space="preserve"> of windows</w:t>
      </w:r>
      <w:r w:rsidR="002B1530" w:rsidRPr="002B1530">
        <w:t>?</w:t>
      </w:r>
    </w:p>
    <w:p w:rsidR="0040602B" w:rsidRDefault="002B1530" w:rsidP="0040602B">
      <w:pPr>
        <w:pStyle w:val="ListParagraph"/>
        <w:numPr>
          <w:ilvl w:val="0"/>
          <w:numId w:val="7"/>
        </w:numPr>
      </w:pPr>
      <w:r w:rsidRPr="002B1530">
        <w:t xml:space="preserve">The following operating systems </w:t>
      </w:r>
      <w:r>
        <w:t>can</w:t>
      </w:r>
      <w:r w:rsidRPr="002B1530">
        <w:t xml:space="preserve"> support for AutoCAD 2020 :</w:t>
      </w:r>
    </w:p>
    <w:p w:rsidR="002B1530" w:rsidRPr="002B1530" w:rsidRDefault="002B1530" w:rsidP="0040602B">
      <w:pPr>
        <w:pStyle w:val="ListParagraph"/>
        <w:numPr>
          <w:ilvl w:val="0"/>
          <w:numId w:val="11"/>
        </w:numPr>
      </w:pPr>
      <w:r w:rsidRPr="002B1530">
        <w:t>Microsoft® Windows® 7 SP1 with Update </w:t>
      </w:r>
      <w:hyperlink r:id="rId5" w:tgtFrame="_blank" w:history="1">
        <w:r w:rsidRPr="002B1530">
          <w:t>KB4019990</w:t>
        </w:r>
      </w:hyperlink>
      <w:r w:rsidRPr="002B1530">
        <w:t> (64-bit only)</w:t>
      </w:r>
    </w:p>
    <w:p w:rsidR="002B1530" w:rsidRPr="002B1530" w:rsidRDefault="002B1530" w:rsidP="0040602B">
      <w:pPr>
        <w:pStyle w:val="ListParagraph"/>
        <w:numPr>
          <w:ilvl w:val="0"/>
          <w:numId w:val="11"/>
        </w:numPr>
      </w:pPr>
      <w:r w:rsidRPr="002B1530">
        <w:t>Microsoft Windows 8.1 with Update </w:t>
      </w:r>
      <w:hyperlink r:id="rId6" w:tgtFrame="_blank" w:history="1">
        <w:r w:rsidRPr="002B1530">
          <w:t>KB2919355</w:t>
        </w:r>
      </w:hyperlink>
      <w:r w:rsidRPr="002B1530">
        <w:t> (64-bit only)</w:t>
      </w:r>
    </w:p>
    <w:p w:rsidR="002B1530" w:rsidRDefault="002B1530" w:rsidP="0040602B">
      <w:pPr>
        <w:pStyle w:val="ListParagraph"/>
        <w:numPr>
          <w:ilvl w:val="0"/>
          <w:numId w:val="11"/>
        </w:numPr>
      </w:pPr>
      <w:r w:rsidRPr="002B1530">
        <w:t>Microsoft Windows 10 (64-bit only) (version 1803 or higher)</w:t>
      </w:r>
    </w:p>
    <w:p w:rsidR="002B1530" w:rsidRPr="002B1530" w:rsidRDefault="002B1530" w:rsidP="002B1530">
      <w:pPr>
        <w:pStyle w:val="ListParagraph"/>
        <w:ind w:left="1440"/>
      </w:pPr>
    </w:p>
    <w:p w:rsidR="002B0D8B" w:rsidRPr="002B0D8B" w:rsidRDefault="002B1530" w:rsidP="002B1530">
      <w:pPr>
        <w:pStyle w:val="ListParagraph"/>
        <w:numPr>
          <w:ilvl w:val="0"/>
          <w:numId w:val="2"/>
        </w:numPr>
      </w:pPr>
      <w:r w:rsidRPr="002B1530">
        <w:t xml:space="preserve">Which </w:t>
      </w:r>
      <w:r w:rsidRPr="002B0D8B">
        <w:t>Processors can support</w:t>
      </w:r>
      <w:r w:rsidRPr="002B0D8B">
        <w:rPr>
          <w:b/>
        </w:rPr>
        <w:t xml:space="preserve"> </w:t>
      </w:r>
      <w:r w:rsidRPr="002B0D8B">
        <w:rPr>
          <w:bCs/>
        </w:rPr>
        <w:t>for AutoCAD 2020</w:t>
      </w:r>
      <w:r w:rsidR="00A30839">
        <w:rPr>
          <w:bCs/>
        </w:rPr>
        <w:t xml:space="preserve"> </w:t>
      </w:r>
      <w:r w:rsidR="00A30839">
        <w:t>of windows</w:t>
      </w:r>
      <w:r w:rsidRPr="002B0D8B">
        <w:rPr>
          <w:bCs/>
        </w:rPr>
        <w:t>?</w:t>
      </w:r>
    </w:p>
    <w:p w:rsidR="002B1530" w:rsidRDefault="002B1530" w:rsidP="0040602B">
      <w:pPr>
        <w:pStyle w:val="ListParagraph"/>
        <w:numPr>
          <w:ilvl w:val="0"/>
          <w:numId w:val="7"/>
        </w:numPr>
      </w:pPr>
      <w:r>
        <w:t xml:space="preserve">The following Processors can support </w:t>
      </w:r>
      <w:r w:rsidRPr="002B1530">
        <w:t>for AutoCAD 2020</w:t>
      </w:r>
      <w:r>
        <w:t xml:space="preserve"> :</w:t>
      </w:r>
    </w:p>
    <w:p w:rsidR="002B1530" w:rsidRDefault="002B1530" w:rsidP="0040602B">
      <w:pPr>
        <w:pStyle w:val="ListParagraph"/>
        <w:numPr>
          <w:ilvl w:val="0"/>
          <w:numId w:val="8"/>
        </w:numPr>
      </w:pPr>
      <w:r w:rsidRPr="0040602B">
        <w:rPr>
          <w:rFonts w:ascii="Arial" w:eastAsia="Times New Roman" w:hAnsi="Arial" w:cs="Arial"/>
          <w:b/>
          <w:bCs/>
          <w:color w:val="444444"/>
          <w:sz w:val="21"/>
          <w:szCs w:val="21"/>
        </w:rPr>
        <w:t>Basic:</w:t>
      </w:r>
      <w:r w:rsidRPr="0040602B">
        <w:rPr>
          <w:rFonts w:ascii="Arial" w:eastAsia="Times New Roman" w:hAnsi="Arial" w:cs="Arial"/>
          <w:color w:val="444444"/>
          <w:sz w:val="21"/>
          <w:szCs w:val="21"/>
        </w:rPr>
        <w:t> 2.5–2.9 GHz processor</w:t>
      </w:r>
    </w:p>
    <w:p w:rsidR="002B1530" w:rsidRPr="0040602B" w:rsidRDefault="002B1530" w:rsidP="0040602B">
      <w:pPr>
        <w:pStyle w:val="ListParagraph"/>
        <w:numPr>
          <w:ilvl w:val="0"/>
          <w:numId w:val="8"/>
        </w:numPr>
      </w:pPr>
      <w:r w:rsidRPr="0040602B">
        <w:rPr>
          <w:rFonts w:ascii="Arial" w:eastAsia="Times New Roman" w:hAnsi="Arial" w:cs="Arial"/>
          <w:b/>
          <w:bCs/>
          <w:color w:val="444444"/>
          <w:sz w:val="21"/>
          <w:szCs w:val="21"/>
        </w:rPr>
        <w:t>Recommended:</w:t>
      </w:r>
      <w:r w:rsidRPr="0040602B">
        <w:rPr>
          <w:rFonts w:ascii="Arial" w:eastAsia="Times New Roman" w:hAnsi="Arial" w:cs="Arial"/>
          <w:color w:val="444444"/>
          <w:sz w:val="21"/>
          <w:szCs w:val="21"/>
        </w:rPr>
        <w:t> 3+ GHz processor</w:t>
      </w:r>
    </w:p>
    <w:p w:rsidR="0040602B" w:rsidRDefault="0040602B" w:rsidP="0040602B">
      <w:pPr>
        <w:pStyle w:val="ListParagraph"/>
        <w:ind w:left="1440"/>
      </w:pPr>
    </w:p>
    <w:p w:rsidR="002B1530" w:rsidRDefault="002B1530" w:rsidP="002B1530">
      <w:pPr>
        <w:pStyle w:val="ListParagraph"/>
        <w:numPr>
          <w:ilvl w:val="0"/>
          <w:numId w:val="2"/>
        </w:numPr>
      </w:pPr>
      <w:r w:rsidRPr="002B0D8B">
        <w:rPr>
          <w:bCs/>
        </w:rPr>
        <w:t xml:space="preserve">Which </w:t>
      </w:r>
      <w:r w:rsidR="002B0D8B" w:rsidRPr="002B0D8B">
        <w:rPr>
          <w:bCs/>
        </w:rPr>
        <w:t xml:space="preserve">Browser can be </w:t>
      </w:r>
      <w:r w:rsidRPr="002B0D8B">
        <w:rPr>
          <w:bCs/>
        </w:rPr>
        <w:t>compatible</w:t>
      </w:r>
      <w:r w:rsidRPr="002B0D8B">
        <w:rPr>
          <w:b/>
          <w:bCs/>
        </w:rPr>
        <w:t xml:space="preserve"> </w:t>
      </w:r>
      <w:r w:rsidR="002B0D8B" w:rsidRPr="002B1530">
        <w:t>for AutoCAD 2020</w:t>
      </w:r>
      <w:r w:rsidR="00A30839">
        <w:t xml:space="preserve"> of windows</w:t>
      </w:r>
      <w:r w:rsidR="002B0D8B">
        <w:t>?</w:t>
      </w:r>
    </w:p>
    <w:p w:rsidR="002B0D8B" w:rsidRDefault="002B0D8B" w:rsidP="0040602B">
      <w:pPr>
        <w:pStyle w:val="ListParagraph"/>
        <w:numPr>
          <w:ilvl w:val="0"/>
          <w:numId w:val="7"/>
        </w:numPr>
      </w:pPr>
      <w:r w:rsidRPr="002B0D8B">
        <w:t xml:space="preserve">Google Chrome™ (for AutoCAD web app) </w:t>
      </w:r>
      <w:r w:rsidRPr="0040602B">
        <w:rPr>
          <w:bCs/>
        </w:rPr>
        <w:t>can be compatible</w:t>
      </w:r>
      <w:r w:rsidRPr="0040602B">
        <w:rPr>
          <w:b/>
          <w:bCs/>
        </w:rPr>
        <w:t xml:space="preserve"> </w:t>
      </w:r>
      <w:r w:rsidRPr="002B1530">
        <w:t>for AutoCAD 2020</w:t>
      </w:r>
      <w:r>
        <w:t>.</w:t>
      </w:r>
    </w:p>
    <w:p w:rsidR="0040602B" w:rsidRDefault="0040602B" w:rsidP="0040602B">
      <w:pPr>
        <w:pStyle w:val="ListParagraph"/>
        <w:ind w:left="1080"/>
      </w:pPr>
    </w:p>
    <w:p w:rsidR="002B0D8B" w:rsidRPr="0040602B" w:rsidRDefault="002B0D8B" w:rsidP="0040602B">
      <w:pPr>
        <w:pStyle w:val="ListParagraph"/>
        <w:numPr>
          <w:ilvl w:val="0"/>
          <w:numId w:val="2"/>
        </w:numPr>
        <w:rPr>
          <w:bCs/>
        </w:rPr>
      </w:pPr>
      <w:r w:rsidRPr="002B0D8B">
        <w:t>Which .NET Framework can be compatible</w:t>
      </w:r>
      <w:r w:rsidRPr="002B0D8B">
        <w:rPr>
          <w:b/>
        </w:rPr>
        <w:t xml:space="preserve"> </w:t>
      </w:r>
      <w:r w:rsidRPr="002B0D8B">
        <w:rPr>
          <w:bCs/>
        </w:rPr>
        <w:t>for AutoCAD 2020</w:t>
      </w:r>
      <w:r w:rsidR="00A30839">
        <w:rPr>
          <w:bCs/>
        </w:rPr>
        <w:t xml:space="preserve"> </w:t>
      </w:r>
      <w:r w:rsidR="00A30839">
        <w:t>of windows</w:t>
      </w:r>
      <w:r w:rsidRPr="002B0D8B">
        <w:rPr>
          <w:bCs/>
        </w:rPr>
        <w:t>?</w:t>
      </w:r>
    </w:p>
    <w:p w:rsidR="002B0D8B" w:rsidRDefault="002B0D8B" w:rsidP="0040602B">
      <w:pPr>
        <w:pStyle w:val="ListParagraph"/>
        <w:numPr>
          <w:ilvl w:val="0"/>
          <w:numId w:val="7"/>
        </w:numPr>
        <w:spacing w:after="0" w:line="240" w:lineRule="auto"/>
        <w:rPr>
          <w:bCs/>
        </w:rPr>
      </w:pPr>
      <w:r w:rsidRPr="002B0D8B">
        <w:rPr>
          <w:bCs/>
        </w:rPr>
        <w:t xml:space="preserve">Below are the </w:t>
      </w:r>
      <w:r w:rsidRPr="002B0D8B">
        <w:t>.NET Frameworks that can be compatible</w:t>
      </w:r>
      <w:r w:rsidRPr="002B0D8B">
        <w:rPr>
          <w:b/>
        </w:rPr>
        <w:t xml:space="preserve"> </w:t>
      </w:r>
      <w:r w:rsidRPr="002B0D8B">
        <w:rPr>
          <w:bCs/>
        </w:rPr>
        <w:t>for AutoCAD 2020</w:t>
      </w:r>
    </w:p>
    <w:p w:rsidR="002B0D8B" w:rsidRPr="002B0D8B" w:rsidRDefault="002B0D8B" w:rsidP="0040602B">
      <w:pPr>
        <w:pStyle w:val="ListParagraph"/>
        <w:numPr>
          <w:ilvl w:val="0"/>
          <w:numId w:val="10"/>
        </w:numPr>
        <w:spacing w:after="0" w:line="240" w:lineRule="auto"/>
        <w:rPr>
          <w:bCs/>
        </w:rPr>
      </w:pPr>
      <w:r w:rsidRPr="002B0D8B">
        <w:rPr>
          <w:bCs/>
        </w:rPr>
        <w:t>.NET Framework Version 4.7 or later</w:t>
      </w:r>
    </w:p>
    <w:p w:rsidR="002B0D8B" w:rsidRDefault="002B0D8B" w:rsidP="0040602B">
      <w:pPr>
        <w:pStyle w:val="ListParagraph"/>
        <w:numPr>
          <w:ilvl w:val="0"/>
          <w:numId w:val="10"/>
        </w:numPr>
        <w:spacing w:after="0" w:line="240" w:lineRule="auto"/>
        <w:rPr>
          <w:bCs/>
        </w:rPr>
      </w:pPr>
      <w:r w:rsidRPr="002B0D8B">
        <w:rPr>
          <w:bCs/>
        </w:rPr>
        <w:t>*DirectX11 recommended by supported OS</w:t>
      </w:r>
    </w:p>
    <w:p w:rsidR="0048437E" w:rsidRPr="002B0D8B" w:rsidRDefault="0048437E" w:rsidP="0048437E">
      <w:pPr>
        <w:pStyle w:val="ListParagraph"/>
        <w:spacing w:after="0" w:line="240" w:lineRule="auto"/>
        <w:ind w:left="1440"/>
        <w:rPr>
          <w:bCs/>
        </w:rPr>
      </w:pPr>
    </w:p>
    <w:p w:rsidR="009001B5" w:rsidRPr="009001B5" w:rsidRDefault="009001B5" w:rsidP="009001B5">
      <w:pPr>
        <w:pStyle w:val="ListParagraph"/>
        <w:numPr>
          <w:ilvl w:val="0"/>
          <w:numId w:val="2"/>
        </w:numPr>
        <w:rPr>
          <w:bCs/>
        </w:rPr>
      </w:pPr>
      <w:r>
        <w:t>How can</w:t>
      </w:r>
      <w:r w:rsidR="0048437E">
        <w:t xml:space="preserve"> I</w:t>
      </w:r>
      <w:r>
        <w:t xml:space="preserve"> download a free trial?</w:t>
      </w:r>
    </w:p>
    <w:p w:rsidR="009001B5" w:rsidRPr="009001B5" w:rsidRDefault="009001B5" w:rsidP="009001B5">
      <w:pPr>
        <w:pStyle w:val="ListParagraph"/>
        <w:numPr>
          <w:ilvl w:val="0"/>
          <w:numId w:val="7"/>
        </w:numPr>
        <w:rPr>
          <w:bCs/>
        </w:rPr>
      </w:pPr>
      <w:r>
        <w:t>You can use the below link for a free trial:</w:t>
      </w:r>
    </w:p>
    <w:p w:rsidR="009001B5" w:rsidRDefault="006B1819" w:rsidP="009001B5">
      <w:pPr>
        <w:pStyle w:val="ListParagraph"/>
        <w:ind w:left="1080"/>
      </w:pPr>
      <w:hyperlink r:id="rId7" w:history="1">
        <w:r w:rsidR="009001B5" w:rsidRPr="006D524D">
          <w:rPr>
            <w:rStyle w:val="Hyperlink"/>
          </w:rPr>
          <w:t>https://www.autodesk.com/products/autocad/free-trial?utm_source=akn&amp;utm_medium=referral&amp;utm_campaign=system-requirement&amp;mktvar004=1047310&amp;internalc=true&amp;_ga=2.245888130.707256995.1566921202-1943104781.1561489145</w:t>
        </w:r>
      </w:hyperlink>
    </w:p>
    <w:p w:rsidR="005D2C08" w:rsidRDefault="009001B5" w:rsidP="009001B5">
      <w:pPr>
        <w:pStyle w:val="ListParagraph"/>
        <w:ind w:left="1080"/>
      </w:pPr>
      <w:r>
        <w:t xml:space="preserve"> </w:t>
      </w:r>
    </w:p>
    <w:p w:rsidR="009001B5" w:rsidRPr="009001B5" w:rsidRDefault="0048437E" w:rsidP="009001B5">
      <w:pPr>
        <w:pStyle w:val="ListParagraph"/>
        <w:numPr>
          <w:ilvl w:val="0"/>
          <w:numId w:val="2"/>
        </w:numPr>
        <w:rPr>
          <w:bCs/>
        </w:rPr>
      </w:pPr>
      <w:r>
        <w:t xml:space="preserve">How </w:t>
      </w:r>
      <w:r w:rsidR="009001B5">
        <w:t>can</w:t>
      </w:r>
      <w:r>
        <w:t xml:space="preserve"> I</w:t>
      </w:r>
      <w:r w:rsidR="009001B5">
        <w:t xml:space="preserve"> buy this product?</w:t>
      </w:r>
    </w:p>
    <w:p w:rsidR="009001B5" w:rsidRDefault="009001B5" w:rsidP="009001B5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You can use the below link to buy product: </w:t>
      </w:r>
      <w:hyperlink r:id="rId8" w:history="1">
        <w:r w:rsidRPr="006D524D">
          <w:rPr>
            <w:rStyle w:val="Hyperlink"/>
            <w:bCs/>
          </w:rPr>
          <w:t>https://www.autodesk.com/products/autocad/subscribe?utm_source=akn&amp;utm_medium=referral&amp;utm_campaign=system-requirement&amp;mktvar004=1047309&amp;internalc=true&amp;_ga=2.108444804.707256995.1566921202-1943104781.1561489145</w:t>
        </w:r>
      </w:hyperlink>
    </w:p>
    <w:p w:rsidR="009001B5" w:rsidRDefault="009001B5" w:rsidP="009001B5">
      <w:pPr>
        <w:pStyle w:val="ListParagraph"/>
        <w:ind w:left="1080"/>
        <w:rPr>
          <w:bCs/>
        </w:rPr>
      </w:pPr>
    </w:p>
    <w:p w:rsidR="009001B5" w:rsidRDefault="009001B5" w:rsidP="009001B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What should be the system memory specifications for windows?</w:t>
      </w:r>
    </w:p>
    <w:p w:rsidR="00491F40" w:rsidRPr="00491F40" w:rsidRDefault="00491F40" w:rsidP="00491F40">
      <w:pPr>
        <w:pStyle w:val="ListParagraph"/>
        <w:numPr>
          <w:ilvl w:val="0"/>
          <w:numId w:val="7"/>
        </w:numPr>
        <w:spacing w:after="0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91F40">
        <w:rPr>
          <w:rFonts w:ascii="Arial" w:eastAsia="Times New Roman" w:hAnsi="Arial" w:cs="Arial"/>
          <w:b/>
          <w:bCs/>
          <w:color w:val="444444"/>
          <w:sz w:val="21"/>
          <w:szCs w:val="21"/>
        </w:rPr>
        <w:t>Basic:</w:t>
      </w:r>
      <w:r w:rsidRPr="00491F40">
        <w:rPr>
          <w:rFonts w:ascii="Arial" w:eastAsia="Times New Roman" w:hAnsi="Arial" w:cs="Arial"/>
          <w:color w:val="444444"/>
          <w:sz w:val="21"/>
          <w:szCs w:val="21"/>
        </w:rPr>
        <w:t> 8 GB</w:t>
      </w:r>
      <w:r w:rsidRPr="00491F40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491F40">
        <w:rPr>
          <w:rFonts w:ascii="Arial" w:eastAsia="Times New Roman" w:hAnsi="Arial" w:cs="Arial"/>
          <w:b/>
          <w:bCs/>
          <w:color w:val="444444"/>
          <w:sz w:val="21"/>
          <w:szCs w:val="21"/>
        </w:rPr>
        <w:t>Recommended:</w:t>
      </w:r>
      <w:r w:rsidRPr="00491F40">
        <w:rPr>
          <w:rFonts w:ascii="Arial" w:eastAsia="Times New Roman" w:hAnsi="Arial" w:cs="Arial"/>
          <w:color w:val="444444"/>
          <w:sz w:val="21"/>
          <w:szCs w:val="21"/>
        </w:rPr>
        <w:t> 16 GB</w:t>
      </w:r>
    </w:p>
    <w:p w:rsidR="00491F40" w:rsidRDefault="00491F40" w:rsidP="00491F40">
      <w:pPr>
        <w:pStyle w:val="ListParagraph"/>
        <w:ind w:left="1080"/>
        <w:rPr>
          <w:bCs/>
        </w:rPr>
      </w:pPr>
    </w:p>
    <w:p w:rsidR="00491F40" w:rsidRDefault="00491F40" w:rsidP="00491F40">
      <w:pPr>
        <w:pStyle w:val="ListParagraph"/>
        <w:ind w:left="1080"/>
        <w:rPr>
          <w:bCs/>
        </w:rPr>
      </w:pPr>
    </w:p>
    <w:p w:rsidR="009001B5" w:rsidRDefault="009001B5" w:rsidP="009001B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>What is the ideal display resolution for windows system?</w:t>
      </w:r>
    </w:p>
    <w:p w:rsidR="00491F40" w:rsidRDefault="00491F40" w:rsidP="00491F40">
      <w:pPr>
        <w:pStyle w:val="ListParagraph"/>
        <w:numPr>
          <w:ilvl w:val="0"/>
          <w:numId w:val="7"/>
        </w:numPr>
        <w:rPr>
          <w:bCs/>
        </w:rPr>
      </w:pPr>
      <w:r w:rsidRPr="00491F40">
        <w:rPr>
          <w:bCs/>
        </w:rPr>
        <w:t>Conventional Displays:</w:t>
      </w:r>
      <w:r w:rsidRPr="00491F40">
        <w:rPr>
          <w:bCs/>
        </w:rPr>
        <w:br/>
        <w:t>1920 x 1080 with True Color</w:t>
      </w:r>
      <w:r w:rsidRPr="00491F40">
        <w:rPr>
          <w:bCs/>
        </w:rPr>
        <w:br/>
      </w:r>
      <w:r w:rsidRPr="00491F40">
        <w:rPr>
          <w:bCs/>
        </w:rPr>
        <w:br/>
        <w:t>High Resolution &amp; 4K Displays:</w:t>
      </w:r>
      <w:r w:rsidRPr="00491F40">
        <w:rPr>
          <w:bCs/>
        </w:rPr>
        <w:br/>
        <w:t>Resolutions up to 3840 x 2160 supported on Windows 10, 64-bit systems (with capable display card)</w:t>
      </w:r>
    </w:p>
    <w:p w:rsidR="00491F40" w:rsidRDefault="00491F40" w:rsidP="00491F40">
      <w:pPr>
        <w:pStyle w:val="ListParagraph"/>
        <w:ind w:left="1080"/>
        <w:rPr>
          <w:bCs/>
        </w:rPr>
      </w:pPr>
    </w:p>
    <w:p w:rsidR="009001B5" w:rsidRDefault="009001B5" w:rsidP="009001B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What </w:t>
      </w:r>
      <w:r w:rsidR="0048437E">
        <w:rPr>
          <w:bCs/>
        </w:rPr>
        <w:t xml:space="preserve">are the recommended </w:t>
      </w:r>
      <w:r>
        <w:rPr>
          <w:bCs/>
        </w:rPr>
        <w:t>display card specifications for windows?</w:t>
      </w:r>
    </w:p>
    <w:p w:rsidR="00491F40" w:rsidRPr="00491F40" w:rsidRDefault="00491F40" w:rsidP="00491F40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Basic: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1 GB GPU with 29 GB/s Bandwidth and DirectX 11 compliant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Recommended: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4 GB GPU with 106 GB/s Bandwidth and DirectX 11 compliant</w:t>
      </w:r>
    </w:p>
    <w:p w:rsidR="00491F40" w:rsidRDefault="00491F40" w:rsidP="00491F40">
      <w:pPr>
        <w:pStyle w:val="ListParagraph"/>
        <w:ind w:left="1080"/>
        <w:rPr>
          <w:bCs/>
        </w:rPr>
      </w:pPr>
    </w:p>
    <w:p w:rsidR="009001B5" w:rsidRDefault="0048437E" w:rsidP="009001B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What is the Disk space we should aim for</w:t>
      </w:r>
      <w:r w:rsidR="00A30839">
        <w:rPr>
          <w:bCs/>
        </w:rPr>
        <w:t xml:space="preserve"> </w:t>
      </w:r>
      <w:r w:rsidR="00A30839">
        <w:t>of windows</w:t>
      </w:r>
      <w:r>
        <w:rPr>
          <w:bCs/>
        </w:rPr>
        <w:t>?</w:t>
      </w:r>
    </w:p>
    <w:p w:rsidR="00491F40" w:rsidRPr="00491F40" w:rsidRDefault="00491F40" w:rsidP="00491F40">
      <w:pPr>
        <w:pStyle w:val="ListParagraph"/>
        <w:numPr>
          <w:ilvl w:val="0"/>
          <w:numId w:val="7"/>
        </w:numPr>
        <w:spacing w:after="0" w:line="30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491F40">
        <w:rPr>
          <w:rFonts w:ascii="Arial" w:eastAsia="Times New Roman" w:hAnsi="Arial" w:cs="Arial"/>
          <w:color w:val="444444"/>
          <w:sz w:val="21"/>
          <w:szCs w:val="21"/>
        </w:rPr>
        <w:t>6.0 GB</w:t>
      </w:r>
    </w:p>
    <w:p w:rsidR="00491F40" w:rsidRDefault="00491F40" w:rsidP="00491F40">
      <w:pPr>
        <w:pStyle w:val="ListParagraph"/>
        <w:ind w:left="1080"/>
        <w:rPr>
          <w:bCs/>
        </w:rPr>
      </w:pPr>
    </w:p>
    <w:p w:rsidR="009001B5" w:rsidRDefault="0048437E" w:rsidP="0048437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Which is the most compatible browser for this product?</w:t>
      </w:r>
    </w:p>
    <w:p w:rsidR="00491F40" w:rsidRPr="00491F40" w:rsidRDefault="00491F40" w:rsidP="00491F40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Google Chrome™ (for AutoCAD web app)</w:t>
      </w:r>
    </w:p>
    <w:p w:rsidR="00491F40" w:rsidRDefault="00491F40" w:rsidP="00491F40">
      <w:pPr>
        <w:pStyle w:val="ListParagraph"/>
        <w:ind w:left="1080"/>
        <w:rPr>
          <w:bCs/>
        </w:rPr>
      </w:pPr>
    </w:p>
    <w:p w:rsidR="0048437E" w:rsidRDefault="0048437E" w:rsidP="0048437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What are the points to remember regarding network protocol</w:t>
      </w:r>
      <w:r w:rsidR="00A30839">
        <w:rPr>
          <w:bCs/>
        </w:rPr>
        <w:t xml:space="preserve"> </w:t>
      </w:r>
      <w:r w:rsidR="00A30839">
        <w:t>of windows</w:t>
      </w:r>
      <w:r>
        <w:rPr>
          <w:bCs/>
        </w:rPr>
        <w:t>?</w:t>
      </w:r>
    </w:p>
    <w:p w:rsidR="00491F40" w:rsidRPr="00491F40" w:rsidRDefault="00491F40" w:rsidP="00491F40">
      <w:pPr>
        <w:pStyle w:val="ListParagraph"/>
        <w:numPr>
          <w:ilvl w:val="0"/>
          <w:numId w:val="7"/>
        </w:numPr>
        <w:rPr>
          <w:bCs/>
        </w:rPr>
      </w:pPr>
      <w:r w:rsidRPr="00491F40">
        <w:rPr>
          <w:bCs/>
        </w:rPr>
        <w:t>The license server and all workstations that will run applications dependent on network licensing must run TCP/IP protocol.</w:t>
      </w:r>
    </w:p>
    <w:p w:rsidR="00491F40" w:rsidRPr="00491F40" w:rsidRDefault="00491F40" w:rsidP="00491F40">
      <w:pPr>
        <w:pStyle w:val="ListParagraph"/>
        <w:ind w:left="1080"/>
        <w:rPr>
          <w:bCs/>
        </w:rPr>
      </w:pPr>
      <w:r w:rsidRPr="00491F40">
        <w:rPr>
          <w:bCs/>
        </w:rPr>
        <w:t>Either Microsoft® or Novell TCP/IP protocol stacks are acceptable. Primary login on workstations may be Netware or Windows.</w:t>
      </w:r>
    </w:p>
    <w:p w:rsidR="00491F40" w:rsidRDefault="00491F40" w:rsidP="00491F40">
      <w:pPr>
        <w:pStyle w:val="ListParagraph"/>
        <w:ind w:left="1080"/>
        <w:rPr>
          <w:bCs/>
        </w:rPr>
      </w:pPr>
      <w:r w:rsidRPr="00491F40">
        <w:rPr>
          <w:bCs/>
        </w:rPr>
        <w:t>In addition to operating systems supported for the application, the license server will run on the Windows Server® 2016, Windows Server 2012, and Windows Server 2012 R2 editions.</w:t>
      </w:r>
    </w:p>
    <w:p w:rsidR="00491F40" w:rsidRPr="00491F40" w:rsidRDefault="00491F40" w:rsidP="00491F40">
      <w:pPr>
        <w:pStyle w:val="ListParagraph"/>
        <w:ind w:left="1080"/>
        <w:rPr>
          <w:bCs/>
        </w:rPr>
      </w:pPr>
    </w:p>
    <w:p w:rsidR="0048437E" w:rsidRDefault="006227BA" w:rsidP="0048437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Which pointing devices are </w:t>
      </w:r>
      <w:r w:rsidRPr="006227BA">
        <w:rPr>
          <w:bCs/>
        </w:rPr>
        <w:t>compliant for this product</w:t>
      </w:r>
      <w:r w:rsidR="00A30839">
        <w:rPr>
          <w:bCs/>
        </w:rPr>
        <w:t xml:space="preserve"> </w:t>
      </w:r>
      <w:r w:rsidR="00A30839">
        <w:t>of windows</w:t>
      </w:r>
      <w:r w:rsidRPr="006227BA">
        <w:rPr>
          <w:bCs/>
        </w:rPr>
        <w:t>?</w:t>
      </w:r>
    </w:p>
    <w:p w:rsidR="00491F40" w:rsidRPr="00491F40" w:rsidRDefault="00491F40" w:rsidP="00491F40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MS-Mouse compliant</w:t>
      </w:r>
    </w:p>
    <w:p w:rsidR="00491F40" w:rsidRDefault="00491F40" w:rsidP="00491F40">
      <w:pPr>
        <w:pStyle w:val="ListParagraph"/>
        <w:ind w:left="1080"/>
        <w:rPr>
          <w:bCs/>
        </w:rPr>
      </w:pPr>
    </w:p>
    <w:p w:rsidR="00491F40" w:rsidRPr="00491F40" w:rsidRDefault="006227BA" w:rsidP="00491F4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Which are the recommended </w:t>
      </w:r>
      <w:r w:rsidRPr="006227BA">
        <w:t>.NET Framework for this product</w:t>
      </w:r>
      <w:r w:rsidR="00A30839">
        <w:t xml:space="preserve"> of windows</w:t>
      </w:r>
      <w:r w:rsidRPr="006227BA">
        <w:t>?</w:t>
      </w:r>
    </w:p>
    <w:p w:rsidR="00491F40" w:rsidRPr="00491F40" w:rsidRDefault="00491F40" w:rsidP="00491F40">
      <w:pPr>
        <w:pStyle w:val="ListParagraph"/>
        <w:rPr>
          <w:bCs/>
        </w:rPr>
      </w:pPr>
      <w:r>
        <w:t xml:space="preserve">- </w:t>
      </w:r>
      <w:r w:rsidRPr="00491F40">
        <w:t>.NET Framework Version 4.7 or later</w:t>
      </w:r>
    </w:p>
    <w:p w:rsidR="00491F40" w:rsidRPr="00491F40" w:rsidRDefault="00491F40" w:rsidP="00491F40">
      <w:pPr>
        <w:pStyle w:val="ListParagraph"/>
        <w:spacing w:after="0" w:line="240" w:lineRule="auto"/>
      </w:pPr>
      <w:r w:rsidRPr="00491F40">
        <w:t>*DirectX11 recommended by supported OS</w:t>
      </w:r>
    </w:p>
    <w:p w:rsidR="00491F40" w:rsidRPr="006227BA" w:rsidRDefault="00491F40" w:rsidP="00491F40">
      <w:pPr>
        <w:pStyle w:val="ListParagraph"/>
        <w:ind w:left="1080"/>
        <w:rPr>
          <w:bCs/>
        </w:rPr>
      </w:pPr>
    </w:p>
    <w:p w:rsidR="00491F40" w:rsidRDefault="00491F40" w:rsidP="00491F40">
      <w:pPr>
        <w:pStyle w:val="ListParagraph"/>
        <w:numPr>
          <w:ilvl w:val="0"/>
          <w:numId w:val="2"/>
        </w:numPr>
      </w:pPr>
      <w:r w:rsidRPr="002B0D8B">
        <w:rPr>
          <w:bCs/>
        </w:rPr>
        <w:t>Which Browser can be compatible</w:t>
      </w:r>
      <w:r w:rsidRPr="002B0D8B">
        <w:rPr>
          <w:b/>
          <w:bCs/>
        </w:rPr>
        <w:t xml:space="preserve"> </w:t>
      </w:r>
      <w:r w:rsidRPr="002B1530">
        <w:t>for AutoCAD 2020</w:t>
      </w:r>
      <w:r>
        <w:t xml:space="preserve"> of windows?</w:t>
      </w:r>
    </w:p>
    <w:p w:rsidR="006227BA" w:rsidRPr="00491F40" w:rsidRDefault="00491F40" w:rsidP="00491F40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Apple®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macOS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® Mojave v10.14.0 or later; High Sierra v10.13.0 or later</w:t>
      </w:r>
    </w:p>
    <w:p w:rsidR="00491F40" w:rsidRDefault="00491F40" w:rsidP="00491F40">
      <w:pPr>
        <w:pStyle w:val="ListParagraph"/>
        <w:rPr>
          <w:bCs/>
        </w:rPr>
      </w:pPr>
    </w:p>
    <w:p w:rsidR="00491F40" w:rsidRPr="00491F40" w:rsidRDefault="00491F40" w:rsidP="00491F4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What are the models available for requirements for </w:t>
      </w:r>
      <w:proofErr w:type="spellStart"/>
      <w:r>
        <w:rPr>
          <w:bCs/>
        </w:rPr>
        <w:t>Autocad</w:t>
      </w:r>
      <w:proofErr w:type="spellEnd"/>
      <w:r>
        <w:rPr>
          <w:bCs/>
        </w:rPr>
        <w:t xml:space="preserve"> for Mac 2020?</w:t>
      </w:r>
    </w:p>
    <w:p w:rsidR="00491F40" w:rsidRPr="00491F40" w:rsidRDefault="00491F40" w:rsidP="00491F40">
      <w:pPr>
        <w:pStyle w:val="ListParagraph"/>
        <w:numPr>
          <w:ilvl w:val="0"/>
          <w:numId w:val="7"/>
        </w:numPr>
        <w:rPr>
          <w:bCs/>
        </w:rPr>
      </w:pPr>
      <w:r w:rsidRPr="00491F40">
        <w:rPr>
          <w:rFonts w:ascii="Arial" w:eastAsia="Times New Roman" w:hAnsi="Arial" w:cs="Arial"/>
          <w:color w:val="444444"/>
          <w:sz w:val="21"/>
          <w:szCs w:val="21"/>
        </w:rPr>
        <w:t>Apple Mac Pro® 4,1 or later; MacBook Pro® 5,1 or later; iMac® 8.1 or later; Mac mini® 3.1 or later; MacBook Air® 2.1 or later; MacBook® 5.1 or later</w:t>
      </w:r>
    </w:p>
    <w:p w:rsidR="00491F40" w:rsidRPr="002172ED" w:rsidRDefault="00491F40" w:rsidP="00491F40">
      <w:pPr>
        <w:pStyle w:val="ListParagraph"/>
        <w:ind w:left="1080"/>
        <w:rPr>
          <w:rFonts w:ascii="Arial" w:eastAsia="Times New Roman" w:hAnsi="Arial" w:cs="Arial"/>
          <w:b/>
          <w:color w:val="444444"/>
          <w:sz w:val="21"/>
          <w:szCs w:val="21"/>
        </w:rPr>
      </w:pPr>
    </w:p>
    <w:p w:rsidR="00491F40" w:rsidRPr="002172ED" w:rsidRDefault="002172ED" w:rsidP="00491F4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color w:val="444444"/>
          <w:sz w:val="21"/>
          <w:szCs w:val="21"/>
        </w:rPr>
      </w:pPr>
      <w:r w:rsidRPr="002172ED">
        <w:rPr>
          <w:rStyle w:val="Strong"/>
          <w:rFonts w:ascii="Arial" w:hAnsi="Arial" w:cs="Arial"/>
          <w:b w:val="0"/>
          <w:color w:val="444444"/>
          <w:sz w:val="21"/>
          <w:szCs w:val="21"/>
          <w:shd w:val="clear" w:color="auto" w:fill="FFFFFF"/>
        </w:rPr>
        <w:t>What are the compatible CPU types available for Mac 2020?</w:t>
      </w:r>
    </w:p>
    <w:p w:rsidR="00491F40" w:rsidRPr="00491F40" w:rsidRDefault="002172ED" w:rsidP="002172ED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64-bit Intel CPU (Intel Core Duo CPU, 2 GHz or faster recommended)</w:t>
      </w:r>
    </w:p>
    <w:p w:rsidR="00491F40" w:rsidRDefault="00491F40" w:rsidP="00491F40">
      <w:pPr>
        <w:pStyle w:val="ListParagraph"/>
        <w:ind w:left="1080"/>
        <w:rPr>
          <w:bCs/>
        </w:rPr>
      </w:pPr>
    </w:p>
    <w:p w:rsidR="002172ED" w:rsidRDefault="002172ED" w:rsidP="002172E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What should be the system memory specifications for Mac 2020?</w:t>
      </w:r>
    </w:p>
    <w:p w:rsidR="002172ED" w:rsidRDefault="002172ED" w:rsidP="002172ED">
      <w:pPr>
        <w:pStyle w:val="ListParagraph"/>
        <w:numPr>
          <w:ilvl w:val="0"/>
          <w:numId w:val="7"/>
        </w:numPr>
        <w:rPr>
          <w:bCs/>
        </w:rPr>
      </w:pPr>
      <w:r w:rsidRPr="002172ED">
        <w:rPr>
          <w:bCs/>
        </w:rPr>
        <w:t>4 GB of RAM (8 GB or above recommended)</w:t>
      </w:r>
    </w:p>
    <w:p w:rsidR="002172ED" w:rsidRDefault="002172ED" w:rsidP="002172E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>What is the ideal display resolution for Mac 2020 system?</w:t>
      </w:r>
    </w:p>
    <w:p w:rsidR="002172ED" w:rsidRPr="002172ED" w:rsidRDefault="002172ED" w:rsidP="002172ED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1280 x 800 display with true color (2880 x 1800 with Retina Display recommended)</w:t>
      </w:r>
    </w:p>
    <w:p w:rsidR="002172ED" w:rsidRDefault="002172ED" w:rsidP="002172ED">
      <w:pPr>
        <w:pStyle w:val="ListParagraph"/>
        <w:rPr>
          <w:bCs/>
        </w:rPr>
      </w:pPr>
    </w:p>
    <w:p w:rsidR="002172ED" w:rsidRPr="002172ED" w:rsidRDefault="002172ED" w:rsidP="002172E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What is the Disk space we should aim for </w:t>
      </w:r>
      <w:r>
        <w:t>of Mac 2020</w:t>
      </w:r>
      <w:r>
        <w:rPr>
          <w:bCs/>
        </w:rPr>
        <w:t>?</w:t>
      </w:r>
    </w:p>
    <w:p w:rsidR="002172ED" w:rsidRPr="002172ED" w:rsidRDefault="002172ED" w:rsidP="002172ED">
      <w:pPr>
        <w:pStyle w:val="ListParagraph"/>
        <w:numPr>
          <w:ilvl w:val="0"/>
          <w:numId w:val="7"/>
        </w:numPr>
        <w:rPr>
          <w:bCs/>
        </w:rPr>
      </w:pPr>
      <w:r w:rsidRPr="002172ED">
        <w:rPr>
          <w:rFonts w:ascii="Arial" w:eastAsia="Times New Roman" w:hAnsi="Arial" w:cs="Arial"/>
          <w:color w:val="444444"/>
          <w:sz w:val="21"/>
          <w:szCs w:val="21"/>
        </w:rPr>
        <w:t>3 GB free disk space for download and installation</w:t>
      </w:r>
    </w:p>
    <w:p w:rsidR="002172ED" w:rsidRDefault="002172ED" w:rsidP="002172ED">
      <w:pPr>
        <w:pStyle w:val="ListParagraph"/>
        <w:rPr>
          <w:bCs/>
        </w:rPr>
      </w:pPr>
    </w:p>
    <w:p w:rsidR="002172ED" w:rsidRDefault="002172ED" w:rsidP="002172E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What are the compatible pointing devices for Mac 2020?</w:t>
      </w:r>
    </w:p>
    <w:p w:rsidR="002172ED" w:rsidRPr="002172ED" w:rsidRDefault="002172ED" w:rsidP="002172ED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Apple® Mouse, Apple Magic Mouse, Magic Trackpad, MacBook® Pro trackpad, or Microsoft-compliant mouse.</w:t>
      </w:r>
    </w:p>
    <w:p w:rsidR="002172ED" w:rsidRPr="002172ED" w:rsidRDefault="002172ED" w:rsidP="002172ED">
      <w:pPr>
        <w:pStyle w:val="ListParagraph"/>
        <w:ind w:left="1080"/>
        <w:rPr>
          <w:bCs/>
        </w:rPr>
      </w:pPr>
    </w:p>
    <w:p w:rsidR="002172ED" w:rsidRDefault="002172ED" w:rsidP="002172E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Which is the most compatible browser for this product for mac 2020?</w:t>
      </w:r>
    </w:p>
    <w:p w:rsidR="002172ED" w:rsidRDefault="002172ED" w:rsidP="002172ED">
      <w:pPr>
        <w:pStyle w:val="ListParagraph"/>
        <w:numPr>
          <w:ilvl w:val="0"/>
          <w:numId w:val="7"/>
        </w:numPr>
        <w:rPr>
          <w:bCs/>
        </w:rPr>
      </w:pPr>
      <w:r w:rsidRPr="002172ED">
        <w:rPr>
          <w:bCs/>
        </w:rPr>
        <w:t>Apple Safari® 5.0 or later</w:t>
      </w:r>
      <w:r w:rsidRPr="002172ED">
        <w:rPr>
          <w:bCs/>
        </w:rPr>
        <w:br/>
        <w:t>Google Chrome™ (for AutoCAD Web)</w:t>
      </w:r>
    </w:p>
    <w:p w:rsidR="002172ED" w:rsidRDefault="002172ED" w:rsidP="002172ED">
      <w:pPr>
        <w:pStyle w:val="ListParagraph"/>
        <w:ind w:left="1080"/>
        <w:rPr>
          <w:bCs/>
        </w:rPr>
      </w:pPr>
    </w:p>
    <w:p w:rsidR="002172ED" w:rsidRDefault="002172ED" w:rsidP="002172E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Which is the most compatible OS languages for this product for mac 2020?</w:t>
      </w:r>
    </w:p>
    <w:p w:rsidR="002172ED" w:rsidRPr="002172ED" w:rsidRDefault="002172ED" w:rsidP="002172ED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All Mac OS X supported language operating systems</w:t>
      </w:r>
    </w:p>
    <w:p w:rsidR="002172ED" w:rsidRPr="002172ED" w:rsidRDefault="002172ED" w:rsidP="002172ED">
      <w:pPr>
        <w:pStyle w:val="ListParagraph"/>
        <w:ind w:left="1080"/>
        <w:rPr>
          <w:bCs/>
        </w:rPr>
      </w:pPr>
    </w:p>
    <w:p w:rsidR="002172ED" w:rsidRDefault="002172ED" w:rsidP="002172E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What are the </w:t>
      </w:r>
      <w:r w:rsidR="00424971">
        <w:rPr>
          <w:bCs/>
        </w:rPr>
        <w:t>Additional requirements for datasets, point clouds, and 3D modeling in terms of memory?</w:t>
      </w:r>
    </w:p>
    <w:p w:rsidR="00424971" w:rsidRPr="002172ED" w:rsidRDefault="00424971" w:rsidP="00424971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8 GB RAM or more</w:t>
      </w:r>
    </w:p>
    <w:p w:rsidR="002172ED" w:rsidRDefault="002172ED" w:rsidP="002172ED">
      <w:pPr>
        <w:pStyle w:val="ListParagraph"/>
        <w:rPr>
          <w:bCs/>
        </w:rPr>
      </w:pPr>
    </w:p>
    <w:p w:rsidR="00424971" w:rsidRDefault="00424971" w:rsidP="00424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What are the Additional requirements for datasets, point clouds, and 3D modeling in terms of disk space?</w:t>
      </w:r>
    </w:p>
    <w:p w:rsidR="009001B5" w:rsidRDefault="00424971" w:rsidP="00424971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424971">
        <w:rPr>
          <w:rFonts w:ascii="Arial" w:hAnsi="Arial" w:cs="Arial"/>
          <w:color w:val="444444"/>
          <w:sz w:val="21"/>
          <w:szCs w:val="21"/>
          <w:shd w:val="clear" w:color="auto" w:fill="FFFFFF"/>
        </w:rPr>
        <w:t>6 GB free hard disk available, not including installation requirements</w:t>
      </w:r>
    </w:p>
    <w:p w:rsidR="00424971" w:rsidRDefault="00424971" w:rsidP="00424971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424971" w:rsidRDefault="00424971" w:rsidP="00424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What are the Additional requirements for datasets, point clouds, and 3D modeling in terms of Display card?</w:t>
      </w:r>
    </w:p>
    <w:p w:rsidR="00424971" w:rsidRPr="00424971" w:rsidRDefault="00424971" w:rsidP="00424971">
      <w:pPr>
        <w:pStyle w:val="ListParagraph"/>
        <w:numPr>
          <w:ilvl w:val="0"/>
          <w:numId w:val="7"/>
        </w:numPr>
        <w:rPr>
          <w:bCs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1920 x 1080 or greater True Color video display adapter; 128 MB VRAM or greater; Pixel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Shader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3.0 or greater; Direct3D®-capable workstation class graphics card.</w:t>
      </w:r>
    </w:p>
    <w:p w:rsidR="00424971" w:rsidRDefault="00424971" w:rsidP="00424971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424971" w:rsidRPr="00424971" w:rsidRDefault="00424971" w:rsidP="00424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What are the specialized toolsets for Windows in terms of </w:t>
      </w:r>
      <w:r w:rsidRPr="00424971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AutoCAD Plant 3D</w:t>
      </w:r>
      <w:r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?</w:t>
      </w:r>
    </w:p>
    <w:p w:rsidR="00424971" w:rsidRPr="00424971" w:rsidRDefault="00424971" w:rsidP="00424971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24971">
        <w:rPr>
          <w:rFonts w:ascii="Arial" w:eastAsia="Times New Roman" w:hAnsi="Arial" w:cs="Arial"/>
          <w:color w:val="666666"/>
          <w:sz w:val="21"/>
          <w:szCs w:val="21"/>
        </w:rPr>
        <w:t>Disk Space: 8GB</w:t>
      </w:r>
    </w:p>
    <w:p w:rsidR="00424971" w:rsidRPr="00424971" w:rsidRDefault="00424971" w:rsidP="00424971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24971">
        <w:rPr>
          <w:rFonts w:ascii="Arial" w:eastAsia="Times New Roman" w:hAnsi="Arial" w:cs="Arial"/>
          <w:color w:val="666666"/>
          <w:sz w:val="21"/>
          <w:szCs w:val="21"/>
        </w:rPr>
        <w:t>.NET Framework Version 4.7.2</w:t>
      </w:r>
    </w:p>
    <w:p w:rsidR="00424971" w:rsidRPr="00424971" w:rsidRDefault="00424971" w:rsidP="00424971">
      <w:pPr>
        <w:pStyle w:val="ListParagraph"/>
        <w:numPr>
          <w:ilvl w:val="0"/>
          <w:numId w:val="7"/>
        </w:numPr>
        <w:shd w:val="clear" w:color="auto" w:fill="FFFFFF"/>
        <w:spacing w:after="135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424971">
        <w:rPr>
          <w:rFonts w:ascii="Arial" w:eastAsia="Times New Roman" w:hAnsi="Arial" w:cs="Arial"/>
          <w:color w:val="666666"/>
          <w:sz w:val="21"/>
          <w:szCs w:val="21"/>
        </w:rPr>
        <w:t>MS SQL Server (Express, Standard, or Enterprise edition) 2008 SP1 or newer</w:t>
      </w:r>
    </w:p>
    <w:p w:rsidR="00424971" w:rsidRDefault="00424971" w:rsidP="00424971">
      <w:pPr>
        <w:pStyle w:val="ListParagraph"/>
        <w:ind w:left="1080"/>
        <w:rPr>
          <w:bCs/>
        </w:rPr>
      </w:pPr>
    </w:p>
    <w:p w:rsidR="00424971" w:rsidRPr="00424971" w:rsidRDefault="00424971" w:rsidP="00424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What are the specialized toolsets for Windows in terms of </w:t>
      </w:r>
      <w:r w:rsidRPr="00424971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 xml:space="preserve">AutoCAD </w:t>
      </w:r>
      <w:r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Map</w:t>
      </w:r>
      <w:r w:rsidRPr="00424971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 xml:space="preserve"> 3D</w:t>
      </w:r>
      <w:r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?</w:t>
      </w:r>
    </w:p>
    <w:p w:rsidR="00424971" w:rsidRPr="00424971" w:rsidRDefault="00424971" w:rsidP="00424971">
      <w:pPr>
        <w:pStyle w:val="ListParagraph"/>
        <w:numPr>
          <w:ilvl w:val="0"/>
          <w:numId w:val="7"/>
        </w:numPr>
        <w:rPr>
          <w:bCs/>
        </w:rPr>
      </w:pPr>
      <w:r w:rsidRPr="00424971">
        <w:rPr>
          <w:bCs/>
        </w:rPr>
        <w:t>Disk Space: 16GB</w:t>
      </w:r>
    </w:p>
    <w:p w:rsidR="00424971" w:rsidRPr="00424971" w:rsidRDefault="00424971" w:rsidP="00424971">
      <w:pPr>
        <w:pStyle w:val="ListParagraph"/>
        <w:numPr>
          <w:ilvl w:val="0"/>
          <w:numId w:val="7"/>
        </w:numPr>
        <w:rPr>
          <w:bCs/>
        </w:rPr>
      </w:pPr>
      <w:r w:rsidRPr="00424971">
        <w:rPr>
          <w:bCs/>
        </w:rPr>
        <w:t>Memory: 16GB</w:t>
      </w:r>
    </w:p>
    <w:p w:rsidR="00424971" w:rsidRPr="00424971" w:rsidRDefault="00424971" w:rsidP="00424971">
      <w:pPr>
        <w:pStyle w:val="ListParagraph"/>
        <w:numPr>
          <w:ilvl w:val="0"/>
          <w:numId w:val="7"/>
        </w:numPr>
        <w:rPr>
          <w:bCs/>
        </w:rPr>
      </w:pPr>
      <w:r w:rsidRPr="00424971">
        <w:rPr>
          <w:bCs/>
        </w:rPr>
        <w:t>Database &amp; FDO Requirements (see below)</w:t>
      </w:r>
    </w:p>
    <w:p w:rsidR="00424971" w:rsidRDefault="00424971" w:rsidP="00424971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424971" w:rsidRPr="00424971" w:rsidRDefault="00424971" w:rsidP="00424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What are the specialized toolsets for Windows in terms of </w:t>
      </w:r>
      <w:r w:rsidRPr="00424971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AutoCAD Architecture</w:t>
      </w:r>
      <w:r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?</w:t>
      </w:r>
    </w:p>
    <w:p w:rsidR="00424971" w:rsidRDefault="00424971" w:rsidP="00424971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Disk Space: 10GB</w:t>
      </w:r>
    </w:p>
    <w:p w:rsidR="00424971" w:rsidRDefault="00424971" w:rsidP="00424971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424971" w:rsidRPr="00424971" w:rsidRDefault="00424971" w:rsidP="00424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What are the specialized toolsets for Windows in terms of </w:t>
      </w:r>
      <w:r w:rsidRPr="00424971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 xml:space="preserve">AutoCAD </w:t>
      </w:r>
      <w:r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Electrical?</w:t>
      </w:r>
    </w:p>
    <w:p w:rsidR="00424971" w:rsidRDefault="00424971" w:rsidP="00424971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Disk Space: 12GB</w:t>
      </w:r>
    </w:p>
    <w:p w:rsidR="00424971" w:rsidRDefault="00424971" w:rsidP="00424971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424971" w:rsidRPr="00424971" w:rsidRDefault="00424971" w:rsidP="00424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 xml:space="preserve">What are the specialized toolsets for Windows in terms of </w:t>
      </w:r>
      <w:r w:rsidRPr="00424971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 xml:space="preserve">AutoCAD </w:t>
      </w:r>
      <w:r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MEP?</w:t>
      </w:r>
    </w:p>
    <w:p w:rsidR="00424971" w:rsidRDefault="00424971" w:rsidP="00424971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Disk Space: 12GB</w:t>
      </w:r>
    </w:p>
    <w:p w:rsidR="00424971" w:rsidRPr="00424971" w:rsidRDefault="00424971" w:rsidP="00424971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424971" w:rsidRPr="00424971" w:rsidRDefault="00424971" w:rsidP="00424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What are the specialized toolsets for Windows in terms of </w:t>
      </w:r>
      <w:r w:rsidRPr="00424971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 xml:space="preserve">AutoCAD </w:t>
      </w:r>
      <w:r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Mechanical?</w:t>
      </w:r>
    </w:p>
    <w:p w:rsidR="00424971" w:rsidRPr="00424971" w:rsidRDefault="00424971" w:rsidP="00424971">
      <w:pPr>
        <w:pStyle w:val="ListParagraph"/>
        <w:numPr>
          <w:ilvl w:val="0"/>
          <w:numId w:val="7"/>
        </w:numPr>
        <w:rPr>
          <w:bCs/>
        </w:rPr>
      </w:pPr>
      <w:r w:rsidRPr="00424971">
        <w:rPr>
          <w:bCs/>
        </w:rPr>
        <w:t>No additional requirements</w:t>
      </w:r>
    </w:p>
    <w:p w:rsidR="00424971" w:rsidRDefault="00424971" w:rsidP="00424971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424971" w:rsidRPr="00424971" w:rsidRDefault="00424971" w:rsidP="00424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What are the specialized toolsets for Windows in terms of </w:t>
      </w:r>
      <w:r w:rsidRPr="00424971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 xml:space="preserve">AutoCAD </w:t>
      </w:r>
      <w:r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Raster Design?</w:t>
      </w:r>
    </w:p>
    <w:p w:rsidR="00424971" w:rsidRPr="00424971" w:rsidRDefault="00424971" w:rsidP="00424971">
      <w:pPr>
        <w:pStyle w:val="ListParagraph"/>
        <w:numPr>
          <w:ilvl w:val="0"/>
          <w:numId w:val="7"/>
        </w:numPr>
        <w:rPr>
          <w:bCs/>
        </w:rPr>
      </w:pPr>
      <w:r w:rsidRPr="00424971">
        <w:rPr>
          <w:bCs/>
        </w:rPr>
        <w:t>No additional requirements</w:t>
      </w:r>
    </w:p>
    <w:p w:rsidR="00424971" w:rsidRDefault="00424971" w:rsidP="00424971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424971" w:rsidRPr="002622DA" w:rsidRDefault="00B1491F" w:rsidP="00424971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 w:rsidR="002622DA"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 w:rsidR="002622DA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 w:rsidR="002622DA" w:rsidRPr="002622DA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Microsoft SQL Server?</w:t>
      </w:r>
    </w:p>
    <w:p w:rsidR="002622DA" w:rsidRDefault="002622DA" w:rsidP="002622DA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Microsoft SQL Server 2014 Standard and Enterprise Editions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Microsoft SQL Server 2016 Standard and Enterprise Editions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Microsoft SQL Server 2017 Standard and Enterprise Editions</w:t>
      </w:r>
    </w:p>
    <w:p w:rsidR="002622DA" w:rsidRDefault="002622DA" w:rsidP="002622DA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2622DA" w:rsidRPr="002622DA" w:rsidRDefault="002622DA" w:rsidP="002622DA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 w:rsidRPr="002622DA">
        <w:rPr>
          <w:rFonts w:ascii="Arial" w:hAnsi="Arial" w:cs="Arial"/>
          <w:color w:val="444444"/>
          <w:sz w:val="21"/>
          <w:szCs w:val="21"/>
          <w:shd w:val="clear" w:color="auto" w:fill="FFFFFF"/>
        </w:rPr>
        <w:t>Oracle 11g Release 2</w:t>
      </w:r>
      <w:r w:rsidRPr="002622DA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?</w:t>
      </w:r>
    </w:p>
    <w:p w:rsidR="002622DA" w:rsidRDefault="002622DA" w:rsidP="002622DA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622DA">
        <w:rPr>
          <w:rFonts w:ascii="Arial" w:hAnsi="Arial" w:cs="Arial"/>
          <w:color w:val="444444"/>
          <w:sz w:val="21"/>
          <w:szCs w:val="21"/>
          <w:shd w:val="clear" w:color="auto" w:fill="FFFFFF"/>
        </w:rPr>
        <w:t>Oracle 11.2.0.4.0</w:t>
      </w:r>
    </w:p>
    <w:p w:rsidR="002622DA" w:rsidRDefault="002622DA" w:rsidP="002622DA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2622DA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Oracle Express, Standard, and Enterprise Editions </w:t>
      </w:r>
    </w:p>
    <w:p w:rsidR="002622DA" w:rsidRPr="002622DA" w:rsidRDefault="002622DA" w:rsidP="002622DA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2622DA" w:rsidRPr="002622DA" w:rsidRDefault="002622DA" w:rsidP="002622DA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 w:rsidRPr="002622DA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Oracle 12c Release 1?</w:t>
      </w:r>
    </w:p>
    <w:p w:rsidR="002622DA" w:rsidRPr="002622DA" w:rsidRDefault="002622DA" w:rsidP="002622DA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Oracle 12.1.0.2.0</w:t>
      </w:r>
    </w:p>
    <w:p w:rsidR="002622DA" w:rsidRDefault="002622DA" w:rsidP="002622DA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Standard Edition and Enterprise Edition</w:t>
      </w:r>
    </w:p>
    <w:p w:rsidR="002622DA" w:rsidRDefault="002622DA" w:rsidP="002622DA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2622DA" w:rsidRPr="002622DA" w:rsidRDefault="002622DA" w:rsidP="002622DA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 w:rsidRPr="002622DA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Oracle 12c Release 2?</w:t>
      </w:r>
    </w:p>
    <w:p w:rsidR="00B123A0" w:rsidRDefault="002622DA" w:rsidP="00B123A0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Oracle 12.2.0.1.0</w:t>
      </w:r>
    </w:p>
    <w:p w:rsidR="002622DA" w:rsidRDefault="002622DA" w:rsidP="00B123A0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Standard Edition and Enterprise Edition</w:t>
      </w:r>
    </w:p>
    <w:p w:rsidR="00B123A0" w:rsidRDefault="00B123A0" w:rsidP="00B123A0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B123A0" w:rsidRPr="00B123A0" w:rsidRDefault="00B123A0" w:rsidP="00B123A0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 w:rsidRPr="00B123A0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Oracle 18c</w:t>
      </w:r>
      <w:r w:rsidRPr="002622DA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?</w:t>
      </w:r>
    </w:p>
    <w:p w:rsidR="00B123A0" w:rsidRPr="00B123A0" w:rsidRDefault="00B123A0" w:rsidP="00B123A0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Oracle 18.3</w:t>
      </w:r>
    </w:p>
    <w:p w:rsidR="00B123A0" w:rsidRDefault="00B123A0" w:rsidP="00B123A0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Enterprise Edition and Standard Edition 2</w:t>
      </w:r>
    </w:p>
    <w:p w:rsidR="00B123A0" w:rsidRDefault="00B123A0" w:rsidP="00B123A0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B123A0" w:rsidRPr="00B123A0" w:rsidRDefault="00B123A0" w:rsidP="00B123A0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Raster?</w:t>
      </w:r>
    </w:p>
    <w:p w:rsidR="00B123A0" w:rsidRDefault="00B123A0" w:rsidP="00B123A0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DEM, JPG2K, DTED, </w:t>
      </w:r>
      <w:proofErr w:type="spellStart"/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MrSID</w:t>
      </w:r>
      <w:proofErr w:type="spellEnd"/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®, ECW, PNG, ESRI® Grid, TIFF, JPEG, ESRI® ASCII</w:t>
      </w:r>
    </w:p>
    <w:p w:rsidR="00B123A0" w:rsidRDefault="00B123A0" w:rsidP="00B123A0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B123A0" w:rsidRDefault="00B123A0" w:rsidP="00B123A0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 w:rsidRPr="00B123A0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Autodesk SDF</w:t>
      </w: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?</w:t>
      </w:r>
    </w:p>
    <w:p w:rsidR="00B123A0" w:rsidRDefault="00B123A0" w:rsidP="00B123A0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3.0</w:t>
      </w:r>
    </w:p>
    <w:p w:rsidR="00B123A0" w:rsidRDefault="00B123A0" w:rsidP="00B123A0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B123A0" w:rsidRDefault="00B123A0" w:rsidP="00B123A0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 w:rsidRPr="009C3BB7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ESRI </w:t>
      </w:r>
      <w:proofErr w:type="spellStart"/>
      <w:r w:rsidRPr="009C3BB7">
        <w:rPr>
          <w:rFonts w:ascii="Arial" w:hAnsi="Arial" w:cs="Arial"/>
          <w:color w:val="444444"/>
          <w:sz w:val="21"/>
          <w:szCs w:val="21"/>
          <w:shd w:val="clear" w:color="auto" w:fill="FFFFFF"/>
        </w:rPr>
        <w:t>A</w:t>
      </w: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rcSDE</w:t>
      </w:r>
      <w:proofErr w:type="spellEnd"/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?</w:t>
      </w:r>
    </w:p>
    <w:p w:rsidR="00B123A0" w:rsidRDefault="00B123A0" w:rsidP="00B123A0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spellStart"/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ArcSDE</w:t>
      </w:r>
      <w:proofErr w:type="spellEnd"/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10.2</w:t>
      </w:r>
    </w:p>
    <w:p w:rsidR="00B123A0" w:rsidRDefault="00B123A0" w:rsidP="00B123A0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C3BB7" w:rsidRDefault="00B123A0" w:rsidP="009C3BB7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 w:rsidRPr="009C3BB7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ESRI ArcGIS</w:t>
      </w: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?</w:t>
      </w:r>
    </w:p>
    <w:p w:rsidR="009C3BB7" w:rsidRPr="009C3BB7" w:rsidRDefault="009C3BB7" w:rsidP="009C3BB7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9C3BB7">
        <w:rPr>
          <w:rFonts w:ascii="Arial" w:eastAsia="Times New Roman" w:hAnsi="Arial" w:cs="Arial"/>
          <w:color w:val="444444"/>
          <w:sz w:val="21"/>
          <w:szCs w:val="21"/>
        </w:rPr>
        <w:t>ArcGIS® 10.6.1</w:t>
      </w:r>
      <w:r w:rsidRPr="009C3BB7">
        <w:rPr>
          <w:rFonts w:ascii="Arial" w:eastAsia="Times New Roman" w:hAnsi="Arial" w:cs="Arial"/>
          <w:color w:val="444444"/>
          <w:sz w:val="21"/>
          <w:szCs w:val="21"/>
        </w:rPr>
        <w:br/>
        <w:t>ArcGIS 10.5</w:t>
      </w:r>
      <w:r w:rsidRPr="009C3BB7">
        <w:rPr>
          <w:rFonts w:ascii="Arial" w:eastAsia="Times New Roman" w:hAnsi="Arial" w:cs="Arial"/>
          <w:color w:val="444444"/>
          <w:sz w:val="21"/>
          <w:szCs w:val="21"/>
        </w:rPr>
        <w:br/>
        <w:t>ArcGIS 10.4</w:t>
      </w:r>
    </w:p>
    <w:p w:rsidR="009C3BB7" w:rsidRPr="009C3BB7" w:rsidRDefault="009C3BB7" w:rsidP="009C3BB7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C3BB7" w:rsidRDefault="009C3BB7" w:rsidP="009C3BB7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MySQL</w:t>
      </w: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?</w:t>
      </w:r>
    </w:p>
    <w:p w:rsidR="009C3BB7" w:rsidRDefault="009C3BB7" w:rsidP="009C3BB7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8.0</w:t>
      </w:r>
    </w:p>
    <w:p w:rsidR="009C3BB7" w:rsidRPr="009C3BB7" w:rsidRDefault="009C3BB7" w:rsidP="009C3BB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C3BB7" w:rsidRDefault="009C3BB7" w:rsidP="009C3BB7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C3BB7" w:rsidRDefault="009C3BB7" w:rsidP="009C3BB7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ODBC</w:t>
      </w: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?</w:t>
      </w:r>
    </w:p>
    <w:p w:rsidR="009C3BB7" w:rsidRDefault="009C3BB7" w:rsidP="009C3BB7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The FDO ODBC provider has been tested with corresponding versions of ODBC drivers that are shipped with the relevant supported operating systems version.</w:t>
      </w:r>
    </w:p>
    <w:p w:rsidR="009C3BB7" w:rsidRDefault="009C3BB7" w:rsidP="009C3BB7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C3BB7" w:rsidRDefault="009C3BB7" w:rsidP="009C3BB7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ODBC</w:t>
      </w: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?</w:t>
      </w:r>
    </w:p>
    <w:p w:rsidR="009C3BB7" w:rsidRPr="009C3BB7" w:rsidRDefault="009C3BB7" w:rsidP="009C3BB7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 w:rsidRPr="009C3BB7">
        <w:rPr>
          <w:rFonts w:ascii="Arial" w:hAnsi="Arial" w:cs="Arial"/>
          <w:color w:val="444444"/>
          <w:sz w:val="21"/>
          <w:szCs w:val="21"/>
          <w:shd w:val="clear" w:color="auto" w:fill="FFFFFF"/>
        </w:rPr>
        <w:t>OGC WMS</w:t>
      </w:r>
    </w:p>
    <w:p w:rsidR="009C3BB7" w:rsidRDefault="009C3BB7" w:rsidP="009C3BB7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C3BB7" w:rsidRDefault="009C3BB7" w:rsidP="009C3BB7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 w:rsidRPr="009C3BB7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OGC WFS</w:t>
      </w: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?</w:t>
      </w:r>
    </w:p>
    <w:p w:rsidR="009C3BB7" w:rsidRDefault="009C3BB7" w:rsidP="009C3BB7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WFS 2.0.0</w:t>
      </w:r>
    </w:p>
    <w:p w:rsidR="009C3BB7" w:rsidRDefault="009C3BB7" w:rsidP="009C3BB7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C3BB7" w:rsidRDefault="009C3BB7" w:rsidP="009C3BB7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r w:rsidRPr="009C3BB7">
        <w:rPr>
          <w:rFonts w:ascii="Arial" w:hAnsi="Arial" w:cs="Arial"/>
          <w:bCs/>
          <w:color w:val="444444"/>
          <w:sz w:val="21"/>
          <w:szCs w:val="21"/>
          <w:shd w:val="clear" w:color="auto" w:fill="EEEEEE"/>
        </w:rPr>
        <w:t>SQLite</w:t>
      </w:r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?</w:t>
      </w:r>
    </w:p>
    <w:p w:rsidR="009C3BB7" w:rsidRPr="009C3BB7" w:rsidRDefault="009C3BB7" w:rsidP="009C3BB7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EEEEEE"/>
        </w:rPr>
        <w:t>SQLite 3.6</w:t>
      </w:r>
    </w:p>
    <w:p w:rsidR="009C3BB7" w:rsidRPr="009C3BB7" w:rsidRDefault="009C3BB7" w:rsidP="009C3BB7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C3BB7" w:rsidRDefault="009C3BB7" w:rsidP="009C3BB7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are the Additional requirements for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Autocad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Map 3D in terms of </w:t>
      </w:r>
      <w:proofErr w:type="spellStart"/>
      <w:r w:rsidRPr="009C3BB7">
        <w:rPr>
          <w:rFonts w:ascii="Arial" w:hAnsi="Arial" w:cs="Arial"/>
          <w:bCs/>
          <w:color w:val="444444"/>
          <w:sz w:val="21"/>
          <w:szCs w:val="21"/>
          <w:shd w:val="clear" w:color="auto" w:fill="FFFFFF"/>
        </w:rPr>
        <w:t>PostgresSQL</w:t>
      </w:r>
      <w:proofErr w:type="spellEnd"/>
      <w:r w:rsidRPr="00B123A0">
        <w:rPr>
          <w:rFonts w:ascii="Arial" w:hAnsi="Arial" w:cs="Arial"/>
          <w:color w:val="444444"/>
          <w:sz w:val="21"/>
          <w:szCs w:val="21"/>
          <w:shd w:val="clear" w:color="auto" w:fill="FFFFFF"/>
        </w:rPr>
        <w:t>?</w:t>
      </w:r>
    </w:p>
    <w:p w:rsidR="009C3BB7" w:rsidRDefault="009C3BB7" w:rsidP="009C3BB7">
      <w:pPr>
        <w:pStyle w:val="ListParagraph"/>
        <w:numPr>
          <w:ilvl w:val="0"/>
          <w:numId w:val="7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PostgreSQL 9.5 +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PostGIS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2.2</w:t>
      </w:r>
    </w:p>
    <w:p w:rsidR="009C3BB7" w:rsidRDefault="009C3BB7" w:rsidP="009C3BB7">
      <w:pPr>
        <w:pStyle w:val="ListParagraph"/>
        <w:ind w:left="1080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C3BB7" w:rsidRPr="009C3BB7" w:rsidRDefault="009C3BB7" w:rsidP="009C3BB7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What are the suitable ODBC drivers?</w:t>
      </w:r>
    </w:p>
    <w:tbl>
      <w:tblPr>
        <w:tblW w:w="0" w:type="auto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59"/>
        <w:gridCol w:w="5185"/>
      </w:tblGrid>
      <w:tr w:rsidR="009C3BB7" w:rsidRPr="009C3BB7" w:rsidTr="009C3BB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ODBC Drivers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Tested Versions</w:t>
            </w:r>
          </w:p>
        </w:tc>
      </w:tr>
      <w:tr w:rsidR="009C3BB7" w:rsidRPr="009C3BB7" w:rsidTr="009C3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Microsoft® Access® Driver (*.</w:t>
            </w:r>
            <w:proofErr w:type="spellStart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mdb</w:t>
            </w:r>
            <w:proofErr w:type="spellEnd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 *.</w:t>
            </w:r>
            <w:proofErr w:type="spellStart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accdb</w:t>
            </w:r>
            <w:proofErr w:type="spellEnd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Microsoft Access database engine 2016 (English) 16.00.4513.1000</w:t>
            </w:r>
          </w:p>
        </w:tc>
      </w:tr>
      <w:tr w:rsidR="009C3BB7" w:rsidRPr="009C3BB7" w:rsidTr="009C3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Microsoft® Excel® Driver (*.</w:t>
            </w:r>
            <w:proofErr w:type="spellStart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xls</w:t>
            </w:r>
            <w:proofErr w:type="spellEnd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 *</w:t>
            </w:r>
            <w:proofErr w:type="spellStart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xlsx</w:t>
            </w:r>
            <w:proofErr w:type="spellEnd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 *.</w:t>
            </w:r>
            <w:proofErr w:type="spellStart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xlsm</w:t>
            </w:r>
            <w:proofErr w:type="spellEnd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, *.</w:t>
            </w:r>
            <w:proofErr w:type="spellStart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xlsb</w:t>
            </w:r>
            <w:proofErr w:type="spellEnd"/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Microsoft Access database engine 2016 (English) 16.00.4513.1000</w:t>
            </w:r>
          </w:p>
        </w:tc>
      </w:tr>
      <w:tr w:rsidR="009C3BB7" w:rsidRPr="009C3BB7" w:rsidTr="009C3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MySQL® ODBC 5.3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8.00.13.00</w:t>
            </w:r>
          </w:p>
        </w:tc>
      </w:tr>
      <w:tr w:rsidR="009C3BB7" w:rsidRPr="009C3BB7" w:rsidTr="009C3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SQL Server®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10.00.14393</w:t>
            </w:r>
          </w:p>
        </w:tc>
      </w:tr>
      <w:tr w:rsidR="009C3BB7" w:rsidRPr="009C3BB7" w:rsidTr="009C3B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Oracle® in OraClient12Home1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C3BB7" w:rsidRPr="009C3BB7" w:rsidRDefault="009C3BB7" w:rsidP="009C3BB7">
            <w:pPr>
              <w:spacing w:after="0" w:line="300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9C3BB7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18.00.00.00</w:t>
            </w:r>
          </w:p>
        </w:tc>
      </w:tr>
    </w:tbl>
    <w:p w:rsidR="009C3BB7" w:rsidRPr="009C3BB7" w:rsidRDefault="009C3BB7" w:rsidP="009C3BB7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C3BB7" w:rsidRPr="009C3BB7" w:rsidRDefault="009C3BB7" w:rsidP="009C3BB7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9C3BB7" w:rsidRPr="009C3BB7" w:rsidRDefault="009C3BB7" w:rsidP="009C3BB7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B123A0" w:rsidRPr="00B123A0" w:rsidRDefault="00B123A0" w:rsidP="00B123A0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2622DA" w:rsidRPr="002622DA" w:rsidRDefault="002622DA" w:rsidP="002622DA">
      <w:pPr>
        <w:pStyle w:val="ListParagraph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</w:p>
    <w:sectPr w:rsidR="002622DA" w:rsidRPr="0026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4429"/>
    <w:multiLevelType w:val="hybridMultilevel"/>
    <w:tmpl w:val="364E96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A1F86"/>
    <w:multiLevelType w:val="hybridMultilevel"/>
    <w:tmpl w:val="0BEA8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A2577"/>
    <w:multiLevelType w:val="hybridMultilevel"/>
    <w:tmpl w:val="F9CCC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B19CE"/>
    <w:multiLevelType w:val="multilevel"/>
    <w:tmpl w:val="4222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1166E"/>
    <w:multiLevelType w:val="multilevel"/>
    <w:tmpl w:val="829C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266C4"/>
    <w:multiLevelType w:val="hybridMultilevel"/>
    <w:tmpl w:val="6972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A0798"/>
    <w:multiLevelType w:val="hybridMultilevel"/>
    <w:tmpl w:val="F034B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934F7"/>
    <w:multiLevelType w:val="multilevel"/>
    <w:tmpl w:val="2858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2265F"/>
    <w:multiLevelType w:val="hybridMultilevel"/>
    <w:tmpl w:val="B91E4F9E"/>
    <w:lvl w:ilvl="0" w:tplc="D55CB75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16587"/>
    <w:multiLevelType w:val="hybridMultilevel"/>
    <w:tmpl w:val="0CC2C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51ADD"/>
    <w:multiLevelType w:val="hybridMultilevel"/>
    <w:tmpl w:val="7422A0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9E7186"/>
    <w:multiLevelType w:val="hybridMultilevel"/>
    <w:tmpl w:val="8392FB92"/>
    <w:lvl w:ilvl="0" w:tplc="A216A5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57B13"/>
    <w:multiLevelType w:val="hybridMultilevel"/>
    <w:tmpl w:val="C818C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2"/>
  </w:num>
  <w:num w:numId="10">
    <w:abstractNumId w:val="0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63"/>
    <w:rsid w:val="000E7A44"/>
    <w:rsid w:val="002172ED"/>
    <w:rsid w:val="002622DA"/>
    <w:rsid w:val="002B0D8B"/>
    <w:rsid w:val="002B1530"/>
    <w:rsid w:val="0040602B"/>
    <w:rsid w:val="00424971"/>
    <w:rsid w:val="00460DED"/>
    <w:rsid w:val="0048437E"/>
    <w:rsid w:val="00491F40"/>
    <w:rsid w:val="005D2C08"/>
    <w:rsid w:val="006227BA"/>
    <w:rsid w:val="006B1819"/>
    <w:rsid w:val="00762CE6"/>
    <w:rsid w:val="009001B5"/>
    <w:rsid w:val="009C3BB7"/>
    <w:rsid w:val="00A30839"/>
    <w:rsid w:val="00B123A0"/>
    <w:rsid w:val="00B1491F"/>
    <w:rsid w:val="00CA625F"/>
    <w:rsid w:val="00D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D949C-DAB7-4336-B9B8-25483DD2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D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60DED"/>
    <w:rPr>
      <w:b/>
      <w:bCs/>
    </w:rPr>
  </w:style>
  <w:style w:type="character" w:styleId="Hyperlink">
    <w:name w:val="Hyperlink"/>
    <w:basedOn w:val="DefaultParagraphFont"/>
    <w:uiPriority w:val="99"/>
    <w:unhideWhenUsed/>
    <w:rsid w:val="002B15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0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com/products/autocad/subscribe?utm_source=akn&amp;utm_medium=referral&amp;utm_campaign=system-requirement&amp;mktvar004=1047309&amp;internalc=true&amp;_ga=2.108444804.707256995.1566921202-1943104781.15614891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desk.com/products/autocad/free-trial?utm_source=akn&amp;utm_medium=referral&amp;utm_campaign=system-requirement&amp;mktvar004=1047310&amp;internalc=true&amp;_ga=2.245888130.707256995.1566921202-1943104781.15614891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kb/2919355" TargetMode="External"/><Relationship Id="rId5" Type="http://schemas.openxmlformats.org/officeDocument/2006/relationships/hyperlink" Target="https://support.microsoft.com/en-us/kb/401999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3554FB65</Template>
  <TotalTime>257</TotalTime>
  <Pages>5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Nangare</dc:creator>
  <cp:keywords/>
  <dc:description/>
  <cp:lastModifiedBy>Hrushikesh Nangare</cp:lastModifiedBy>
  <cp:revision>7</cp:revision>
  <dcterms:created xsi:type="dcterms:W3CDTF">2019-08-27T22:27:00Z</dcterms:created>
  <dcterms:modified xsi:type="dcterms:W3CDTF">2019-08-30T00:40:00Z</dcterms:modified>
</cp:coreProperties>
</file>